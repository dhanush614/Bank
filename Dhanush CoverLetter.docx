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D85A" w14:textId="0AA55BEA" w:rsidR="00A27383" w:rsidRPr="003F00FD" w:rsidRDefault="003F00FD" w:rsidP="00965D17">
      <w:pPr>
        <w:pStyle w:val="Title"/>
        <w:rPr>
          <w:rFonts w:ascii="Calibri" w:hAnsi="Calibri" w:cs="Calibri"/>
          <w:b/>
          <w:bCs/>
        </w:rPr>
      </w:pPr>
      <w:r w:rsidRPr="003F00FD">
        <w:rPr>
          <w:rFonts w:ascii="Calibri" w:hAnsi="Calibri" w:cs="Calibri"/>
          <w:b/>
          <w:bCs/>
        </w:rPr>
        <w:t>DHANUSH KUMAR PS</w:t>
      </w:r>
    </w:p>
    <w:p w14:paraId="06347BF4" w14:textId="1A91DFEB" w:rsidR="003F00FD" w:rsidRPr="003F00FD" w:rsidRDefault="003F00FD" w:rsidP="003F00FD">
      <w:pPr>
        <w:rPr>
          <w:rFonts w:ascii="Calibri" w:hAnsi="Calibri" w:cs="Calibri"/>
        </w:rPr>
      </w:pPr>
      <w:r>
        <w:rPr>
          <w:rFonts w:ascii="Calibri" w:hAnsi="Calibri" w:cs="Calibri"/>
        </w:rPr>
        <w:t>TamilNadu, India</w:t>
      </w:r>
      <w:r w:rsidR="00965D17" w:rsidRPr="003F00FD">
        <w:rPr>
          <w:rFonts w:ascii="Calibri" w:hAnsi="Calibri" w:cs="Calibri"/>
        </w:rPr>
        <w:t> | </w:t>
      </w:r>
      <w:r>
        <w:rPr>
          <w:rFonts w:ascii="Calibri" w:hAnsi="Calibri" w:cs="Calibri"/>
        </w:rPr>
        <w:t xml:space="preserve">+91 </w:t>
      </w:r>
      <w:r w:rsidR="00673B9D" w:rsidRPr="003F00FD">
        <w:rPr>
          <w:rFonts w:ascii="Calibri" w:hAnsi="Calibri" w:cs="Calibri"/>
        </w:rPr>
        <w:t>(861) 024-2383</w:t>
      </w:r>
      <w:r w:rsidR="00965D17" w:rsidRPr="003F00FD">
        <w:rPr>
          <w:rFonts w:ascii="Calibri" w:hAnsi="Calibri" w:cs="Calibri"/>
        </w:rPr>
        <w:t> | </w:t>
      </w:r>
      <w:hyperlink r:id="rId8" w:history="1">
        <w:r w:rsidRPr="00832F2E">
          <w:rPr>
            <w:rStyle w:val="Hyperlink"/>
            <w:rFonts w:ascii="Calibri" w:hAnsi="Calibri" w:cs="Calibri"/>
          </w:rPr>
          <w:t>dhanushtechie@gmail.com</w:t>
        </w:r>
      </w:hyperlink>
    </w:p>
    <w:p w14:paraId="40AAD9D0" w14:textId="675CE745" w:rsidR="0076387D" w:rsidRPr="003F00FD" w:rsidRDefault="003F00FD" w:rsidP="0076387D">
      <w:pPr>
        <w:pStyle w:val="Address"/>
        <w:rPr>
          <w:rFonts w:ascii="Calibri" w:hAnsi="Calibri" w:cs="Calibri"/>
        </w:rPr>
      </w:pPr>
      <w:r>
        <w:rPr>
          <w:rFonts w:ascii="Calibri" w:hAnsi="Calibri" w:cs="Calibri"/>
        </w:rPr>
        <w:t>Hiring Manager</w:t>
      </w:r>
    </w:p>
    <w:p w14:paraId="506E3E65" w14:textId="5DB1E8D3" w:rsidR="00965D17" w:rsidRPr="003F00FD" w:rsidRDefault="003F00FD" w:rsidP="0076387D">
      <w:pPr>
        <w:pStyle w:val="Address"/>
        <w:rPr>
          <w:rFonts w:ascii="Calibri" w:hAnsi="Calibri" w:cs="Calibri"/>
        </w:rPr>
      </w:pPr>
      <w:r>
        <w:rPr>
          <w:rFonts w:ascii="Calibri" w:hAnsi="Calibri" w:cs="Calibri"/>
        </w:rPr>
        <w:t>Nordea</w:t>
      </w:r>
    </w:p>
    <w:p w14:paraId="305C9A36" w14:textId="7B947B5B" w:rsidR="00965D17" w:rsidRPr="003F00FD" w:rsidRDefault="00965D17" w:rsidP="00965D17">
      <w:pPr>
        <w:pStyle w:val="Salutation"/>
        <w:rPr>
          <w:rFonts w:ascii="Calibri" w:hAnsi="Calibri" w:cs="Calibri"/>
        </w:rPr>
      </w:pPr>
      <w:r w:rsidRPr="003F00FD">
        <w:rPr>
          <w:rFonts w:ascii="Calibri" w:hAnsi="Calibri" w:cs="Calibri"/>
        </w:rPr>
        <w:t xml:space="preserve">Dear </w:t>
      </w:r>
      <w:sdt>
        <w:sdtPr>
          <w:rPr>
            <w:rFonts w:ascii="Calibri" w:hAnsi="Calibri" w:cs="Calibri"/>
          </w:rPr>
          <w:alias w:val="Recipient Name:"/>
          <w:tag w:val="Recipient Name:"/>
          <w:id w:val="1710682847"/>
          <w:placeholder>
            <w:docPart w:val="0E87FF448211454FBC57BE5DE68E9317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Content>
          <w:r w:rsidR="003F00FD">
            <w:rPr>
              <w:rFonts w:ascii="Calibri" w:hAnsi="Calibri" w:cs="Calibri"/>
            </w:rPr>
            <w:t>Hiring Manager</w:t>
          </w:r>
        </w:sdtContent>
      </w:sdt>
      <w:r w:rsidR="003F00FD">
        <w:rPr>
          <w:rFonts w:ascii="Calibri" w:hAnsi="Calibri" w:cs="Calibri"/>
        </w:rPr>
        <w:t>,</w:t>
      </w:r>
    </w:p>
    <w:p w14:paraId="7C9BD42D" w14:textId="7196D916" w:rsidR="003F00FD" w:rsidRPr="003F00FD" w:rsidRDefault="003F00FD" w:rsidP="003F00FD">
      <w:pPr>
        <w:rPr>
          <w:rFonts w:ascii="Calibri" w:hAnsi="Calibri" w:cs="Calibri"/>
        </w:rPr>
      </w:pPr>
      <w:r w:rsidRPr="003F00FD">
        <w:rPr>
          <w:rFonts w:ascii="Calibri" w:hAnsi="Calibri" w:cs="Calibri"/>
        </w:rPr>
        <w:t xml:space="preserve">Thank you for the opportunity to apply for the Software Developer role at your company. After reviewing your job description, </w:t>
      </w:r>
      <w:r w:rsidRPr="003F00FD">
        <w:rPr>
          <w:rFonts w:ascii="Calibri" w:hAnsi="Calibri" w:cs="Calibri"/>
        </w:rPr>
        <w:t>you are</w:t>
      </w:r>
      <w:r w:rsidRPr="003F00FD">
        <w:rPr>
          <w:rFonts w:ascii="Calibri" w:hAnsi="Calibri" w:cs="Calibri"/>
        </w:rPr>
        <w:t xml:space="preserve"> looking for a candidate that is extremely familiar with the responsibilities associated with the </w:t>
      </w:r>
      <w:r w:rsidRPr="003F00FD">
        <w:rPr>
          <w:rFonts w:ascii="Calibri" w:hAnsi="Calibri" w:cs="Calibri"/>
        </w:rPr>
        <w:t>role and</w:t>
      </w:r>
      <w:r w:rsidRPr="003F00FD">
        <w:rPr>
          <w:rFonts w:ascii="Calibri" w:hAnsi="Calibri" w:cs="Calibri"/>
        </w:rPr>
        <w:t xml:space="preserve"> can perform them confidently. Given these requirements, I am certain that I have the necessary skills to successfully do the job adeptly and perform above expectations.</w:t>
      </w:r>
    </w:p>
    <w:p w14:paraId="6AA4EC52" w14:textId="4313070B" w:rsidR="003F00FD" w:rsidRPr="003F00FD" w:rsidRDefault="003F00FD" w:rsidP="003F00FD">
      <w:pPr>
        <w:rPr>
          <w:rFonts w:ascii="Calibri" w:hAnsi="Calibri" w:cs="Calibri"/>
        </w:rPr>
      </w:pPr>
      <w:r w:rsidRPr="003F00FD">
        <w:rPr>
          <w:rFonts w:ascii="Calibri" w:hAnsi="Calibri" w:cs="Calibri"/>
        </w:rPr>
        <w:t xml:space="preserve">I am an efficient </w:t>
      </w:r>
      <w:r w:rsidRPr="003F00FD">
        <w:rPr>
          <w:rFonts w:ascii="Calibri" w:hAnsi="Calibri" w:cs="Calibri"/>
        </w:rPr>
        <w:t>professional who</w:t>
      </w:r>
      <w:r w:rsidRPr="003F00FD">
        <w:rPr>
          <w:rFonts w:ascii="Calibri" w:hAnsi="Calibri" w:cs="Calibri"/>
        </w:rPr>
        <w:t xml:space="preserve"> has been consistently praised as focused by my co-workers and management. Over the course of my 2-year career, </w:t>
      </w:r>
      <w:r w:rsidRPr="003F00FD">
        <w:rPr>
          <w:rFonts w:ascii="Calibri" w:hAnsi="Calibri" w:cs="Calibri"/>
        </w:rPr>
        <w:t>I have</w:t>
      </w:r>
      <w:r w:rsidRPr="003F00FD">
        <w:rPr>
          <w:rFonts w:ascii="Calibri" w:hAnsi="Calibri" w:cs="Calibri"/>
        </w:rPr>
        <w:t xml:space="preserve"> developed a skill set directly relevant to the Software Developer role you are hiring for, including application development, web design and programming. Overall, I have consistently demonstrated communication, problem-solving and creative thinking abilities in every aspect of my developer role at Cognizant, and I invite you to review my detailed achievements in the attached resume.</w:t>
      </w:r>
    </w:p>
    <w:p w14:paraId="540AE326" w14:textId="77777777" w:rsidR="003F00FD" w:rsidRPr="003F00FD" w:rsidRDefault="003F00FD" w:rsidP="003F00FD">
      <w:pPr>
        <w:rPr>
          <w:rFonts w:ascii="Calibri" w:hAnsi="Calibri" w:cs="Calibri"/>
        </w:rPr>
      </w:pPr>
      <w:r w:rsidRPr="003F00FD">
        <w:rPr>
          <w:rFonts w:ascii="Calibri" w:hAnsi="Calibri" w:cs="Calibri"/>
        </w:rPr>
        <w:t xml:space="preserve">After reviewing my resume, I hope you will agree that I am the type of competent and competitive candidate you are looking for. I look forward to elaborating on how my specific skills and abilities will benefit your organization. Please contact me at (861) 024-2383 or via email at dhanushtechie@gmail.com to arrange for a convenient meeting time. </w:t>
      </w:r>
    </w:p>
    <w:p w14:paraId="40B91A8C" w14:textId="77777777" w:rsidR="003F00FD" w:rsidRPr="003F00FD" w:rsidRDefault="003F00FD" w:rsidP="003F00FD">
      <w:pPr>
        <w:rPr>
          <w:rFonts w:ascii="Calibri" w:hAnsi="Calibri" w:cs="Calibri"/>
        </w:rPr>
      </w:pPr>
    </w:p>
    <w:p w14:paraId="16410869" w14:textId="48FC391D" w:rsidR="00965D17" w:rsidRPr="003F00FD" w:rsidRDefault="003F00FD" w:rsidP="003F00FD">
      <w:pPr>
        <w:rPr>
          <w:rFonts w:ascii="Calibri" w:hAnsi="Calibri" w:cs="Calibri"/>
        </w:rPr>
      </w:pPr>
      <w:r w:rsidRPr="003F00FD">
        <w:rPr>
          <w:rFonts w:ascii="Calibri" w:hAnsi="Calibri" w:cs="Calibri"/>
        </w:rPr>
        <w:t>Thank you for your consideration, and I look forward to hearing from you soon.</w:t>
      </w:r>
    </w:p>
    <w:sdt>
      <w:sdtPr>
        <w:rPr>
          <w:rFonts w:ascii="Calibri" w:hAnsi="Calibri" w:cs="Calibri"/>
        </w:rPr>
        <w:alias w:val="Your Name:"/>
        <w:tag w:val="Your Name:"/>
        <w:id w:val="-80522426"/>
        <w:placeholder>
          <w:docPart w:val="274701B7B3BF431F89E560727278E4C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Content>
        <w:p w14:paraId="1FCDAD3D" w14:textId="7C408837" w:rsidR="00302A2C" w:rsidRPr="003F00FD" w:rsidRDefault="00673B9D" w:rsidP="00302A2C">
          <w:pPr>
            <w:pStyle w:val="Signature"/>
            <w:rPr>
              <w:rFonts w:ascii="Calibri" w:hAnsi="Calibri" w:cs="Calibri"/>
            </w:rPr>
          </w:pPr>
          <w:r w:rsidRPr="0019417E">
            <w:rPr>
              <w:rFonts w:ascii="Calibri" w:hAnsi="Calibri" w:cs="Calibri"/>
            </w:rPr>
            <w:t>Sincerely,</w:t>
          </w:r>
          <w:r>
            <w:rPr>
              <w:rFonts w:ascii="Calibri" w:hAnsi="Calibri" w:cs="Calibri"/>
            </w:rPr>
            <w:br/>
          </w:r>
          <w:r>
            <w:rPr>
              <w:rFonts w:ascii="Calibri" w:hAnsi="Calibri" w:cs="Calibri"/>
            </w:rPr>
            <w:br/>
            <w:t>Dhanush Kumar PS</w:t>
          </w:r>
        </w:p>
      </w:sdtContent>
    </w:sdt>
    <w:sectPr w:rsidR="00302A2C" w:rsidRPr="003F00FD" w:rsidSect="00673C35">
      <w:footerReference w:type="default" r:id="rId9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D8F10" w14:textId="77777777" w:rsidR="003F00FD" w:rsidRDefault="003F00FD">
      <w:pPr>
        <w:spacing w:after="0"/>
      </w:pPr>
      <w:r>
        <w:separator/>
      </w:r>
    </w:p>
  </w:endnote>
  <w:endnote w:type="continuationSeparator" w:id="0">
    <w:p w14:paraId="74A0723E" w14:textId="77777777" w:rsidR="003F00FD" w:rsidRDefault="003F00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C07DE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925A2" w14:textId="77777777" w:rsidR="003F00FD" w:rsidRDefault="003F00FD">
      <w:pPr>
        <w:spacing w:after="0"/>
      </w:pPr>
      <w:r>
        <w:separator/>
      </w:r>
    </w:p>
  </w:footnote>
  <w:footnote w:type="continuationSeparator" w:id="0">
    <w:p w14:paraId="4107F777" w14:textId="77777777" w:rsidR="003F00FD" w:rsidRDefault="003F00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FD"/>
    <w:rsid w:val="000D5AB1"/>
    <w:rsid w:val="002045EB"/>
    <w:rsid w:val="00293B83"/>
    <w:rsid w:val="00302A2C"/>
    <w:rsid w:val="00381669"/>
    <w:rsid w:val="003F00FD"/>
    <w:rsid w:val="0052105A"/>
    <w:rsid w:val="00673B9D"/>
    <w:rsid w:val="00673C35"/>
    <w:rsid w:val="006A3CE7"/>
    <w:rsid w:val="0076387D"/>
    <w:rsid w:val="008F15C5"/>
    <w:rsid w:val="00965D17"/>
    <w:rsid w:val="00A27383"/>
    <w:rsid w:val="00A736B0"/>
    <w:rsid w:val="00C83E3C"/>
    <w:rsid w:val="00D02A74"/>
    <w:rsid w:val="00D905F1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2E2D7"/>
  <w15:chartTrackingRefBased/>
  <w15:docId w15:val="{EDCB50BF-5F76-43BD-B4C5-20C6F6B8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F0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nushtechi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61104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87FF448211454FBC57BE5DE68E9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56E36-D222-4301-8126-2F20580689A7}"/>
      </w:docPartPr>
      <w:docPartBody>
        <w:p w:rsidR="00000000" w:rsidRDefault="006167A2">
          <w:pPr>
            <w:pStyle w:val="0E87FF448211454FBC57BE5DE68E9317"/>
          </w:pPr>
          <w:r>
            <w:t>Recipient Name</w:t>
          </w:r>
        </w:p>
      </w:docPartBody>
    </w:docPart>
    <w:docPart>
      <w:docPartPr>
        <w:name w:val="274701B7B3BF431F89E560727278E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CC3B7-3A23-4F4B-B44A-D383E1EFC82D}"/>
      </w:docPartPr>
      <w:docPartBody>
        <w:p w:rsidR="00000000" w:rsidRDefault="006167A2">
          <w:pPr>
            <w:pStyle w:val="274701B7B3BF431F89E560727278E4C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4441F5E7F74F6FBF528F546C4EBB23">
    <w:name w:val="C14441F5E7F74F6FBF528F546C4EBB23"/>
  </w:style>
  <w:style w:type="paragraph" w:customStyle="1" w:styleId="29B7FDC14D6049C18EB8078AC863FA29">
    <w:name w:val="29B7FDC14D6049C18EB8078AC863FA29"/>
  </w:style>
  <w:style w:type="paragraph" w:customStyle="1" w:styleId="AF9E04DF197F4AA0B8067988F523537E">
    <w:name w:val="AF9E04DF197F4AA0B8067988F523537E"/>
  </w:style>
  <w:style w:type="paragraph" w:customStyle="1" w:styleId="83598601A3F7495F994E38FFE7BFFBEC">
    <w:name w:val="83598601A3F7495F994E38FFE7BFFBEC"/>
  </w:style>
  <w:style w:type="paragraph" w:customStyle="1" w:styleId="3694DC9E93984EE28894E2CEB8552BFF">
    <w:name w:val="3694DC9E93984EE28894E2CEB8552BFF"/>
  </w:style>
  <w:style w:type="paragraph" w:customStyle="1" w:styleId="80857655A4B045709461076EC9BF794D">
    <w:name w:val="80857655A4B045709461076EC9BF794D"/>
  </w:style>
  <w:style w:type="paragraph" w:customStyle="1" w:styleId="3FF91203066F44D38ABA31E39A7829E3">
    <w:name w:val="3FF91203066F44D38ABA31E39A7829E3"/>
  </w:style>
  <w:style w:type="paragraph" w:customStyle="1" w:styleId="9DD5BEB34B6345768936D70FBD376F51">
    <w:name w:val="9DD5BEB34B6345768936D70FBD376F51"/>
  </w:style>
  <w:style w:type="paragraph" w:customStyle="1" w:styleId="17C020AA68384BD4B1FF3BD6AA644341">
    <w:name w:val="17C020AA68384BD4B1FF3BD6AA644341"/>
  </w:style>
  <w:style w:type="paragraph" w:customStyle="1" w:styleId="0E87FF448211454FBC57BE5DE68E9317">
    <w:name w:val="0E87FF448211454FBC57BE5DE68E9317"/>
  </w:style>
  <w:style w:type="paragraph" w:customStyle="1" w:styleId="3753A10AF7CD429A9D029D516712E51B">
    <w:name w:val="3753A10AF7CD429A9D029D516712E51B"/>
  </w:style>
  <w:style w:type="paragraph" w:customStyle="1" w:styleId="C2955C70EDCC4DEAAA8F7038FB14BDFA">
    <w:name w:val="C2955C70EDCC4DEAAA8F7038FB14BDFA"/>
  </w:style>
  <w:style w:type="paragraph" w:customStyle="1" w:styleId="274701B7B3BF431F89E560727278E4CA">
    <w:name w:val="274701B7B3BF431F89E560727278E4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Hiring Manager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18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Sincerely,
Dhanush Kumar PS</dc:creator>
  <cp:keywords/>
  <dc:description/>
  <cp:lastModifiedBy>PS, Dhanush Kumar (Cognizant)</cp:lastModifiedBy>
  <cp:revision>1</cp:revision>
  <dcterms:created xsi:type="dcterms:W3CDTF">2021-06-27T10:56:00Z</dcterms:created>
  <dcterms:modified xsi:type="dcterms:W3CDTF">2021-06-27T11:14:00Z</dcterms:modified>
</cp:coreProperties>
</file>